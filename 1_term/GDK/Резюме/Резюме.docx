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12" w:rsidRDefault="009A1500" w:rsidP="009A1500">
      <w:pPr>
        <w:pStyle w:val="ab"/>
        <w:ind w:left="720" w:firstLine="720"/>
      </w:pPr>
      <w:r>
        <w:rPr>
          <w:lang w:val="uk-UA"/>
        </w:rPr>
        <w:t xml:space="preserve"> вул. Ніжинська 29Д</w:t>
      </w:r>
    </w:p>
    <w:p w:rsidR="00117912" w:rsidRDefault="009A1500">
      <w:pPr>
        <w:pStyle w:val="ab"/>
      </w:pPr>
      <w:r>
        <w:rPr>
          <w:lang w:val="uk-UA"/>
        </w:rPr>
        <w:t xml:space="preserve">м. Київ, 03058 </w:t>
      </w:r>
    </w:p>
    <w:p w:rsidR="00117912" w:rsidRDefault="009A1500">
      <w:pPr>
        <w:pStyle w:val="ab"/>
      </w:pPr>
      <w:r>
        <w:rPr>
          <w:lang w:val="uk-UA"/>
        </w:rPr>
        <w:t>0979787181</w:t>
      </w:r>
    </w:p>
    <w:p w:rsidR="00117912" w:rsidRDefault="009A1500">
      <w:pPr>
        <w:pStyle w:val="ab"/>
        <w:rPr>
          <w:rStyle w:val="aa"/>
        </w:rPr>
      </w:pPr>
      <w:r>
        <w:rPr>
          <w:rStyle w:val="aa"/>
          <w:lang w:val="en-US"/>
        </w:rPr>
        <w:t>boyko</w:t>
      </w:r>
      <w:r w:rsidRPr="009A1500">
        <w:rPr>
          <w:rStyle w:val="aa"/>
        </w:rPr>
        <w:t>.</w:t>
      </w:r>
      <w:r>
        <w:rPr>
          <w:rStyle w:val="aa"/>
          <w:lang w:val="en-US"/>
        </w:rPr>
        <w:t>anton</w:t>
      </w:r>
      <w:r w:rsidRPr="009A1500">
        <w:rPr>
          <w:rStyle w:val="aa"/>
        </w:rPr>
        <w:t>.</w:t>
      </w:r>
      <w:r>
        <w:rPr>
          <w:rStyle w:val="aa"/>
          <w:lang w:val="en-US"/>
        </w:rPr>
        <w:t>mp</w:t>
      </w:r>
      <w:r w:rsidRPr="009A1500">
        <w:rPr>
          <w:rStyle w:val="aa"/>
        </w:rPr>
        <w:t>@</w:t>
      </w:r>
      <w:r>
        <w:rPr>
          <w:rStyle w:val="aa"/>
          <w:lang w:val="en-US"/>
        </w:rPr>
        <w:t>gmail</w:t>
      </w:r>
      <w:r w:rsidRPr="009A1500">
        <w:rPr>
          <w:rStyle w:val="aa"/>
        </w:rPr>
        <w:t>.</w:t>
      </w:r>
      <w:r>
        <w:rPr>
          <w:rStyle w:val="aa"/>
          <w:lang w:val="en-US"/>
        </w:rPr>
        <w:t>com</w:t>
      </w:r>
    </w:p>
    <w:sdt>
      <w:sdtPr>
        <w:alias w:val="Ваше имя"/>
        <w:tag w:val=""/>
        <w:id w:val="-574512284"/>
        <w:placeholder>
          <w:docPart w:val="54A5DC0D4CD44FB3B01F152810B2A5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17912" w:rsidRDefault="009A1500" w:rsidP="00AB1734">
          <w:pPr>
            <w:pStyle w:val="ac"/>
          </w:pPr>
          <w:r>
            <w:t>Бойко АНтон</w:t>
          </w:r>
        </w:p>
      </w:sdtContent>
    </w:sdt>
    <w:tbl>
      <w:tblPr>
        <w:tblStyle w:val="a8"/>
        <w:tblW w:w="5000" w:type="pct"/>
        <w:tblLook w:val="04A0" w:firstRow="1" w:lastRow="0" w:firstColumn="1" w:lastColumn="0" w:noHBand="0" w:noVBand="1"/>
        <w:tblCaption w:val="Текст резюме"/>
        <w:tblDescription w:val="Резюме"/>
      </w:tblPr>
      <w:tblGrid>
        <w:gridCol w:w="1749"/>
        <w:gridCol w:w="445"/>
        <w:gridCol w:w="7552"/>
      </w:tblGrid>
      <w:tr w:rsidR="00117912" w:rsidTr="00171009">
        <w:tc>
          <w:tcPr>
            <w:tcW w:w="1749" w:type="dxa"/>
          </w:tcPr>
          <w:p w:rsidR="00117912" w:rsidRDefault="005D276B" w:rsidP="009A1500">
            <w:pPr>
              <w:pStyle w:val="1"/>
            </w:pPr>
            <w:r>
              <w:rPr>
                <w:lang w:bidi="ru-RU"/>
              </w:rPr>
              <w:t>Ц</w:t>
            </w:r>
            <w:r w:rsidR="009A1500">
              <w:rPr>
                <w:lang w:val="uk-UA" w:bidi="ru-RU"/>
              </w:rPr>
              <w:t>і</w:t>
            </w:r>
            <w:r>
              <w:rPr>
                <w:lang w:bidi="ru-RU"/>
              </w:rPr>
              <w:t>ль</w:t>
            </w:r>
          </w:p>
        </w:tc>
        <w:tc>
          <w:tcPr>
            <w:tcW w:w="445" w:type="dxa"/>
          </w:tcPr>
          <w:p w:rsidR="00117912" w:rsidRDefault="00117912"/>
        </w:tc>
        <w:tc>
          <w:tcPr>
            <w:tcW w:w="7552" w:type="dxa"/>
          </w:tcPr>
          <w:p w:rsidR="00117912" w:rsidRDefault="00662E15" w:rsidP="00662E15">
            <w:pPr>
              <w:rPr>
                <w:lang w:val="uk-UA"/>
              </w:rPr>
            </w:pPr>
            <w:r>
              <w:rPr>
                <w:lang w:val="uk-UA"/>
              </w:rPr>
              <w:t>Досягнути вершини кар’єрних сходів</w:t>
            </w:r>
            <w:r w:rsidR="00AA2826">
              <w:rPr>
                <w:lang w:val="uk-UA"/>
              </w:rPr>
              <w:t>,</w:t>
            </w:r>
          </w:p>
          <w:p w:rsidR="00AA2826" w:rsidRDefault="00AA2826" w:rsidP="00662E15">
            <w:r>
              <w:rPr>
                <w:lang w:val="uk-UA"/>
              </w:rPr>
              <w:t>стати одним із провідних розробників С/С++</w:t>
            </w:r>
          </w:p>
        </w:tc>
      </w:tr>
      <w:tr w:rsidR="00117912" w:rsidRPr="00662E15" w:rsidTr="00171009">
        <w:tc>
          <w:tcPr>
            <w:tcW w:w="1749" w:type="dxa"/>
          </w:tcPr>
          <w:p w:rsidR="00117912" w:rsidRPr="00662E15" w:rsidRDefault="00662E15">
            <w:pPr>
              <w:pStyle w:val="1"/>
              <w:rPr>
                <w:lang w:val="uk-UA"/>
              </w:rPr>
            </w:pPr>
            <w:r>
              <w:rPr>
                <w:lang w:val="uk-UA" w:bidi="ru-RU"/>
              </w:rPr>
              <w:t>Кваліфікація</w:t>
            </w:r>
          </w:p>
        </w:tc>
        <w:tc>
          <w:tcPr>
            <w:tcW w:w="445" w:type="dxa"/>
          </w:tcPr>
          <w:p w:rsidR="00117912" w:rsidRDefault="00117912"/>
        </w:tc>
        <w:tc>
          <w:tcPr>
            <w:tcW w:w="7552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327F666EB38B4FA091D78F67FF1A35CB"/>
                  </w:placeholder>
                  <w15:repeatingSectionItem/>
                </w:sdtPr>
                <w:sdtEndPr/>
                <w:sdtContent>
                  <w:p w:rsidR="00117912" w:rsidRPr="00B96CFC" w:rsidRDefault="00B96CFC">
                    <w:pPr>
                      <w:pStyle w:val="a5"/>
                      <w:rPr>
                        <w:lang w:val="en-US"/>
                      </w:rPr>
                    </w:pPr>
                    <w:r w:rsidRPr="00B96CFC">
                      <w:rPr>
                        <w:lang w:val="en-US"/>
                      </w:rPr>
                      <w:t>MS Office</w:t>
                    </w:r>
                  </w:p>
                </w:sdtContent>
              </w:sdt>
              <w:sdt>
                <w:sdtPr>
                  <w:id w:val="664589972"/>
                  <w:placeholder>
                    <w:docPart w:val="327F666EB38B4FA091D78F67FF1A35CB"/>
                  </w:placeholder>
                  <w15:repeatingSectionItem/>
                </w:sdtPr>
                <w:sdtEndPr/>
                <w:sdtContent>
                  <w:p w:rsidR="00117912" w:rsidRPr="00B96CFC" w:rsidRDefault="00B96CFC">
                    <w:pPr>
                      <w:pStyle w:val="a5"/>
                      <w:rPr>
                        <w:lang w:val="en-US"/>
                      </w:rPr>
                    </w:pPr>
                    <w:r w:rsidRPr="00B96CFC">
                      <w:rPr>
                        <w:lang w:val="en-US"/>
                      </w:rPr>
                      <w:t>TeamViewer</w:t>
                    </w:r>
                  </w:p>
                </w:sdtContent>
              </w:sdt>
              <w:sdt>
                <w:sdtPr>
                  <w:id w:val="1641603760"/>
                  <w:placeholder>
                    <w:docPart w:val="327F666EB38B4FA091D78F67FF1A35CB"/>
                  </w:placeholder>
                  <w15:repeatingSectionItem/>
                </w:sdtPr>
                <w:sdtEndPr/>
                <w:sdtContent>
                  <w:p w:rsidR="00117912" w:rsidRPr="00B96CFC" w:rsidRDefault="00B96CFC">
                    <w:pPr>
                      <w:pStyle w:val="a5"/>
                      <w:rPr>
                        <w:lang w:val="en-US"/>
                      </w:rPr>
                    </w:pPr>
                    <w:r>
                      <w:rPr>
                        <w:lang w:val="uk-UA"/>
                      </w:rPr>
                      <w:t>С/С++</w:t>
                    </w:r>
                    <w:r w:rsidR="00662E15">
                      <w:rPr>
                        <w:lang w:val="en-US"/>
                      </w:rPr>
                      <w:t xml:space="preserve">      </w:t>
                    </w:r>
                    <w:r w:rsidR="00662E15">
                      <w:rPr>
                        <w:lang w:val="uk-UA"/>
                      </w:rPr>
                      <w:t xml:space="preserve"> </w:t>
                    </w:r>
                    <w:r w:rsidR="00662E15">
                      <w:rPr>
                        <w:lang w:val="en-US"/>
                      </w:rPr>
                      <w:t>Junior Developer</w:t>
                    </w:r>
                  </w:p>
                </w:sdtContent>
              </w:sdt>
              <w:sdt>
                <w:sdtPr>
                  <w:id w:val="969394295"/>
                  <w:placeholder>
                    <w:docPart w:val="327F666EB38B4FA091D78F67FF1A35CB"/>
                  </w:placeholder>
                  <w15:repeatingSectionItem/>
                </w:sdtPr>
                <w:sdtEndPr/>
                <w:sdtContent>
                  <w:p w:rsidR="00117912" w:rsidRPr="00662E15" w:rsidRDefault="00B96CFC">
                    <w:pPr>
                      <w:pStyle w:val="a5"/>
                      <w:rPr>
                        <w:lang w:val="en-US"/>
                      </w:rPr>
                    </w:pPr>
                    <w:r w:rsidRPr="00662E15">
                      <w:rPr>
                        <w:lang w:val="en-US"/>
                      </w:rPr>
                      <w:t>Pascal</w:t>
                    </w:r>
                    <w:r w:rsidR="00662E15">
                      <w:rPr>
                        <w:lang w:val="en-US"/>
                      </w:rPr>
                      <w:t xml:space="preserve">       Middle Developer</w:t>
                    </w:r>
                  </w:p>
                </w:sdtContent>
              </w:sdt>
            </w:sdtContent>
          </w:sdt>
        </w:tc>
      </w:tr>
      <w:tr w:rsidR="00117912" w:rsidTr="00171009">
        <w:tc>
          <w:tcPr>
            <w:tcW w:w="1749" w:type="dxa"/>
          </w:tcPr>
          <w:p w:rsidR="00117912" w:rsidRPr="00003031" w:rsidRDefault="00003031">
            <w:pPr>
              <w:pStyle w:val="1"/>
              <w:rPr>
                <w:lang w:val="uk-UA"/>
              </w:rPr>
            </w:pPr>
            <w:r>
              <w:rPr>
                <w:lang w:val="uk-UA" w:bidi="ru-RU"/>
              </w:rPr>
              <w:t>Досвід роботи</w:t>
            </w:r>
          </w:p>
        </w:tc>
        <w:tc>
          <w:tcPr>
            <w:tcW w:w="445" w:type="dxa"/>
          </w:tcPr>
          <w:p w:rsidR="00117912" w:rsidRDefault="00117912"/>
        </w:tc>
        <w:tc>
          <w:tcPr>
            <w:tcW w:w="755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194F9C35BB1F4919A66AC5FAF94E5326"/>
                  </w:placeholder>
                  <w15:repeatingSectionItem/>
                </w:sdtPr>
                <w:sdtEndPr/>
                <w:sdtContent>
                  <w:p w:rsidR="00887590" w:rsidRDefault="00887590">
                    <w:pPr>
                      <w:pStyle w:val="2"/>
                      <w:rPr>
                        <w:lang w:val="uk-UA"/>
                      </w:rPr>
                    </w:pPr>
                    <w:r>
                      <w:rPr>
                        <w:lang w:val="en-US"/>
                      </w:rPr>
                      <w:t>Microsoft</w:t>
                    </w:r>
                    <w:r w:rsidRPr="003D42EB">
                      <w:t xml:space="preserve"> </w:t>
                    </w:r>
                    <w:r>
                      <w:rPr>
                        <w:lang w:val="uk-UA"/>
                      </w:rPr>
                      <w:t>Україна</w:t>
                    </w:r>
                  </w:p>
                  <w:p w:rsidR="00887590" w:rsidRPr="00887590" w:rsidRDefault="00887590">
                    <w:pPr>
                      <w:pStyle w:val="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  <w:t>Н</w:t>
                    </w:r>
                    <w:r w:rsidRPr="0088759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  <w:t>апрямок діяльності компанії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  <w:t xml:space="preserve"> :</w:t>
                    </w:r>
                    <w:r w:rsidRPr="0088759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  <w:t xml:space="preserve">Розробка ПЗ </w:t>
                    </w:r>
                  </w:p>
                  <w:p w:rsidR="00887590" w:rsidRDefault="00887590">
                    <w:pPr>
                      <w:pStyle w:val="a5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С</w:t>
                    </w:r>
                    <w:r w:rsidRPr="00887590">
                      <w:rPr>
                        <w:lang w:val="uk-UA"/>
                      </w:rPr>
                      <w:t>троки роботи</w:t>
                    </w:r>
                    <w:r>
                      <w:rPr>
                        <w:lang w:val="uk-UA"/>
                      </w:rPr>
                      <w:t xml:space="preserve">: </w:t>
                    </w:r>
                    <w:r w:rsidR="003D42EB">
                      <w:rPr>
                        <w:lang w:val="uk-UA"/>
                      </w:rPr>
                      <w:t xml:space="preserve">вересня 2015 </w:t>
                    </w:r>
                    <w:r w:rsidR="006D65FC">
                      <w:rPr>
                        <w:lang w:val="uk-UA"/>
                      </w:rPr>
                      <w:t>-</w:t>
                    </w:r>
                    <w:r w:rsidR="003D42EB">
                      <w:rPr>
                        <w:lang w:val="uk-UA"/>
                      </w:rPr>
                      <w:t xml:space="preserve"> серпень 2016</w:t>
                    </w:r>
                  </w:p>
                  <w:p w:rsidR="006D65FC" w:rsidRPr="00887590" w:rsidRDefault="006D65FC" w:rsidP="006D65FC">
                    <w:pPr>
                      <w:pStyle w:val="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  <w:t xml:space="preserve">Посада: </w:t>
                    </w:r>
                    <w:r w:rsidRPr="0088759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uk-UA"/>
                        <w14:ligatures w14:val="none"/>
                      </w:rPr>
                      <w:t xml:space="preserve">інженер-програміст c/c++ </w:t>
                    </w:r>
                  </w:p>
                  <w:p w:rsidR="00887590" w:rsidRDefault="00887590">
                    <w:pPr>
                      <w:pStyle w:val="a5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Посадові обов’язки: розробка компонентів та частин програмного забезпечення.</w:t>
                    </w:r>
                  </w:p>
                  <w:p w:rsidR="00117912" w:rsidRPr="00887590" w:rsidRDefault="00887590">
                    <w:pPr>
                      <w:pStyle w:val="a5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</w:t>
                    </w:r>
                    <w:r w:rsidRPr="00887590">
                      <w:rPr>
                        <w:lang w:val="uk-UA"/>
                      </w:rPr>
                      <w:t>рофесійні навички й досягнення</w:t>
                    </w:r>
                    <w:r>
                      <w:rPr>
                        <w:lang w:val="uk-UA"/>
                      </w:rPr>
                      <w:t>: програмування та проектування компонентів програм</w:t>
                    </w:r>
                    <w:r w:rsidR="006D65FC">
                      <w:rPr>
                        <w:lang w:val="uk-UA"/>
                      </w:rPr>
                      <w:t xml:space="preserve"> на мовах С/С++</w:t>
                    </w:r>
                    <w:bookmarkStart w:id="0" w:name="_GoBack"/>
                    <w:bookmarkEnd w:id="0"/>
                    <w:r>
                      <w:rPr>
                        <w:lang w:val="uk-UA"/>
                      </w:rPr>
                      <w:t>.</w:t>
                    </w:r>
                  </w:p>
                </w:sdtContent>
              </w:sdt>
              <w:p w:rsidR="00117912" w:rsidRDefault="001D67DB" w:rsidP="003D42EB">
                <w:pPr>
                  <w:pStyle w:val="2"/>
                </w:pPr>
              </w:p>
            </w:sdtContent>
          </w:sdt>
        </w:tc>
      </w:tr>
      <w:tr w:rsidR="00117912" w:rsidTr="00171009">
        <w:tc>
          <w:tcPr>
            <w:tcW w:w="1749" w:type="dxa"/>
          </w:tcPr>
          <w:p w:rsidR="00117912" w:rsidRPr="003D42EB" w:rsidRDefault="003D42EB">
            <w:pPr>
              <w:pStyle w:val="1"/>
              <w:rPr>
                <w:lang w:val="uk-UA"/>
              </w:rPr>
            </w:pPr>
            <w:r>
              <w:rPr>
                <w:lang w:val="uk-UA" w:bidi="ru-RU"/>
              </w:rPr>
              <w:t>Освіта</w:t>
            </w:r>
          </w:p>
        </w:tc>
        <w:tc>
          <w:tcPr>
            <w:tcW w:w="445" w:type="dxa"/>
          </w:tcPr>
          <w:p w:rsidR="00117912" w:rsidRDefault="00117912"/>
        </w:tc>
        <w:tc>
          <w:tcPr>
            <w:tcW w:w="755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94F9C35BB1F4919A66AC5FAF94E5326"/>
                  </w:placeholder>
                  <w15:repeatingSectionItem/>
                </w:sdtPr>
                <w:sdtEndPr/>
                <w:sdtContent>
                  <w:p w:rsidR="00117912" w:rsidRDefault="003D42EB">
                    <w:pPr>
                      <w:pStyle w:val="2"/>
                    </w:pPr>
                    <w:r>
                      <w:rPr>
                        <w:lang w:val="uk-UA"/>
                      </w:rPr>
                      <w:t xml:space="preserve">бакалавр, НАУ (ІКІТ), КиЇв,  2016 </w:t>
                    </w:r>
                    <w:r w:rsidR="00171009">
                      <w:rPr>
                        <w:lang w:val="uk-UA"/>
                      </w:rPr>
                      <w:t>–</w:t>
                    </w:r>
                    <w:r>
                      <w:rPr>
                        <w:lang w:val="uk-UA"/>
                      </w:rPr>
                      <w:t xml:space="preserve"> 2020</w:t>
                    </w:r>
                  </w:p>
                  <w:p w:rsidR="00117912" w:rsidRDefault="00662E15">
                    <w:r>
                      <w:rPr>
                        <w:lang w:val="uk-UA"/>
                      </w:rPr>
                      <w:t>Інженерія програмного забезпечення</w:t>
                    </w:r>
                  </w:p>
                </w:sdtContent>
              </w:sdt>
              <w:p w:rsidR="00117912" w:rsidRDefault="001D67DB" w:rsidP="003D42EB"/>
            </w:sdtContent>
          </w:sdt>
        </w:tc>
      </w:tr>
      <w:tr w:rsidR="00171009" w:rsidTr="00A428B1">
        <w:tc>
          <w:tcPr>
            <w:tcW w:w="1749" w:type="dxa"/>
          </w:tcPr>
          <w:p w:rsidR="00171009" w:rsidRDefault="00171009" w:rsidP="00A428B1">
            <w:pPr>
              <w:pStyle w:val="1"/>
            </w:pPr>
            <w:r>
              <w:rPr>
                <w:lang w:val="uk-UA" w:bidi="ru-RU"/>
              </w:rPr>
              <w:t>Сертифікати та досягнення</w:t>
            </w:r>
          </w:p>
        </w:tc>
        <w:tc>
          <w:tcPr>
            <w:tcW w:w="445" w:type="dxa"/>
          </w:tcPr>
          <w:p w:rsidR="00171009" w:rsidRPr="00B96CFC" w:rsidRDefault="00171009" w:rsidP="00A428B1">
            <w:pPr>
              <w:rPr>
                <w:lang w:val="uk-UA"/>
              </w:rPr>
            </w:pPr>
          </w:p>
        </w:tc>
        <w:tc>
          <w:tcPr>
            <w:tcW w:w="755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:placeholder>
                    <w:docPart w:val="16F4C99193814DAE8878DBC4ACA62CE4"/>
                  </w:placeholder>
                  <w15:repeatingSectionItem/>
                </w:sdtPr>
                <w:sdtEndPr/>
                <w:sdtContent>
                  <w:p w:rsidR="00171009" w:rsidRDefault="00171009" w:rsidP="00A428B1">
                    <w:pPr>
                      <w:pStyle w:val="2"/>
                    </w:pPr>
                    <w:r>
                      <w:rPr>
                        <w:lang w:val="uk-UA"/>
                      </w:rPr>
                      <w:t>Сертифікат «Основи програмування»</w:t>
                    </w:r>
                  </w:p>
                  <w:p w:rsidR="00171009" w:rsidRDefault="00171009" w:rsidP="00A428B1">
                    <w:pPr>
                      <w:pStyle w:val="a5"/>
                    </w:pPr>
                    <w:r>
                      <w:rPr>
                        <w:lang w:val="en-US"/>
                      </w:rPr>
                      <w:t>GeekTimes</w:t>
                    </w:r>
                    <w:r w:rsidRPr="00B96CFC">
                      <w:t xml:space="preserve"> </w:t>
                    </w:r>
                    <w:r>
                      <w:rPr>
                        <w:lang w:val="uk-UA"/>
                      </w:rPr>
                      <w:t>Серпень 2016 р.</w:t>
                    </w:r>
                  </w:p>
                </w:sdtContent>
              </w:sdt>
              <w:p w:rsidR="00171009" w:rsidRDefault="001D67DB" w:rsidP="00A428B1">
                <w:pPr>
                  <w:pStyle w:val="a5"/>
                </w:pPr>
              </w:p>
            </w:sdtContent>
          </w:sdt>
        </w:tc>
      </w:tr>
      <w:tr w:rsidR="00117912" w:rsidTr="00171009">
        <w:tc>
          <w:tcPr>
            <w:tcW w:w="1749" w:type="dxa"/>
          </w:tcPr>
          <w:p w:rsidR="00117912" w:rsidRPr="003D42EB" w:rsidRDefault="00171009" w:rsidP="00171009">
            <w:pPr>
              <w:pStyle w:val="1"/>
              <w:rPr>
                <w:lang w:val="uk-UA" w:bidi="ru-RU"/>
              </w:rPr>
            </w:pPr>
            <w:r>
              <w:rPr>
                <w:lang w:val="uk-UA" w:bidi="ru-RU"/>
              </w:rPr>
              <w:br/>
            </w:r>
            <w:r w:rsidR="003D42EB">
              <w:rPr>
                <w:lang w:val="uk-UA" w:bidi="ru-RU"/>
              </w:rPr>
              <w:t>Особисті якості</w:t>
            </w:r>
          </w:p>
        </w:tc>
        <w:tc>
          <w:tcPr>
            <w:tcW w:w="445" w:type="dxa"/>
          </w:tcPr>
          <w:p w:rsidR="00117912" w:rsidRDefault="00117912"/>
        </w:tc>
        <w:tc>
          <w:tcPr>
            <w:tcW w:w="7552" w:type="dxa"/>
          </w:tcPr>
          <w:sdt>
            <w:sdtPr>
              <w:id w:val="-1883713024"/>
              <w15:color w:val="C0C0C0"/>
              <w15:repeatingSection/>
            </w:sdtPr>
            <w:sdtEndPr/>
            <w:sdtContent>
              <w:sdt>
                <w:sdtPr>
                  <w:id w:val="-1368215953"/>
                  <w:placeholder>
                    <w:docPart w:val="194F9C35BB1F4919A66AC5FAF94E5326"/>
                  </w:placeholder>
                  <w15:color w:val="C0C0C0"/>
                  <w15:repeatingSectionItem/>
                </w:sdtPr>
                <w:sdtEndPr>
                  <w:rPr>
                    <w:lang w:val="uk-UA"/>
                  </w:rPr>
                </w:sdtEndPr>
                <w:sdtContent>
                  <w:p w:rsidR="003D42EB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Адекватний</w:t>
                    </w:r>
                  </w:p>
                  <w:p w:rsidR="003D42EB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Комунікабельний</w:t>
                    </w:r>
                  </w:p>
                  <w:p w:rsidR="003D42EB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Веду здоровий спосіб життя</w:t>
                    </w:r>
                  </w:p>
                  <w:p w:rsidR="003D42EB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Поліпшую знання англійської</w:t>
                    </w:r>
                  </w:p>
                  <w:p w:rsidR="003D42EB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Постійно розвиваюсь</w:t>
                    </w:r>
                  </w:p>
                  <w:p w:rsidR="003D42EB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Займаюсь самоосвітою</w:t>
                    </w:r>
                  </w:p>
                  <w:p w:rsidR="00117912" w:rsidRPr="00662E15" w:rsidRDefault="003D42EB" w:rsidP="003D42EB">
                    <w:pPr>
                      <w:pStyle w:val="a5"/>
                      <w:rPr>
                        <w:lang w:val="uk-UA"/>
                      </w:rPr>
                    </w:pPr>
                    <w:r w:rsidRPr="003D42EB">
                      <w:rPr>
                        <w:lang w:val="uk-UA"/>
                      </w:rPr>
                      <w:t>Радію життю</w:t>
                    </w:r>
                  </w:p>
                </w:sdtContent>
              </w:sdt>
              <w:p w:rsidR="00117912" w:rsidRDefault="001D67DB"/>
            </w:sdtContent>
          </w:sdt>
        </w:tc>
      </w:tr>
    </w:tbl>
    <w:p w:rsidR="00AB1734" w:rsidRPr="00AB1734" w:rsidRDefault="00AB1734" w:rsidP="003A0770"/>
    <w:sectPr w:rsidR="00AB1734" w:rsidRPr="00AB1734" w:rsidSect="00067142">
      <w:footerReference w:type="default" r:id="rId10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7DB" w:rsidRDefault="001D67DB">
      <w:pPr>
        <w:spacing w:before="0" w:after="0" w:line="240" w:lineRule="auto"/>
      </w:pPr>
      <w:r>
        <w:separator/>
      </w:r>
    </w:p>
  </w:endnote>
  <w:endnote w:type="continuationSeparator" w:id="0">
    <w:p w:rsidR="001D67DB" w:rsidRDefault="001D67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Таблица нижнего колонтитула"/>
    </w:tblPr>
    <w:tblGrid>
      <w:gridCol w:w="4867"/>
      <w:gridCol w:w="4879"/>
    </w:tblGrid>
    <w:tr w:rsidR="00117912">
      <w:tc>
        <w:tcPr>
          <w:tcW w:w="5148" w:type="dxa"/>
        </w:tcPr>
        <w:p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3A0770">
            <w:rPr>
              <w:noProof/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1352728942"/>
          <w:placeholder>
            <w:docPart w:val="9959B02C2A4646EF8C9FDD8D7608D33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:rsidR="00117912" w:rsidRDefault="009A1500">
              <w:pPr>
                <w:pStyle w:val="a3"/>
                <w:jc w:val="right"/>
              </w:pPr>
              <w:r>
                <w:t>Бойко АНтон</w:t>
              </w:r>
            </w:p>
          </w:tc>
        </w:sdtContent>
      </w:sdt>
    </w:tr>
  </w:tbl>
  <w:p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7DB" w:rsidRDefault="001D67DB">
      <w:pPr>
        <w:spacing w:before="0" w:after="0" w:line="240" w:lineRule="auto"/>
      </w:pPr>
      <w:r>
        <w:separator/>
      </w:r>
    </w:p>
  </w:footnote>
  <w:footnote w:type="continuationSeparator" w:id="0">
    <w:p w:rsidR="001D67DB" w:rsidRDefault="001D67D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00"/>
    <w:rsid w:val="00003031"/>
    <w:rsid w:val="00067142"/>
    <w:rsid w:val="000A05EC"/>
    <w:rsid w:val="00117912"/>
    <w:rsid w:val="00171009"/>
    <w:rsid w:val="001730C8"/>
    <w:rsid w:val="001D67DB"/>
    <w:rsid w:val="002F73D9"/>
    <w:rsid w:val="003A0770"/>
    <w:rsid w:val="003D42EB"/>
    <w:rsid w:val="005D276B"/>
    <w:rsid w:val="0062093D"/>
    <w:rsid w:val="00662E15"/>
    <w:rsid w:val="006D65FC"/>
    <w:rsid w:val="007F6A02"/>
    <w:rsid w:val="00887590"/>
    <w:rsid w:val="009A1500"/>
    <w:rsid w:val="00AA2826"/>
    <w:rsid w:val="00AB1734"/>
    <w:rsid w:val="00B96CFC"/>
    <w:rsid w:val="00DE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D9396"/>
  <w15:chartTrackingRefBased/>
  <w15:docId w15:val="{AFB887B8-93BE-410C-9CE9-AA7B453C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Pr>
      <w:kern w:val="20"/>
    </w:rPr>
  </w:style>
  <w:style w:type="paragraph" w:customStyle="1" w:styleId="a5">
    <w:name w:val="Текст резюме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Pr>
      <w:color w:val="418AB3" w:themeColor="accent1"/>
    </w:rPr>
  </w:style>
  <w:style w:type="paragraph" w:customStyle="1" w:styleId="ab">
    <w:name w:val="Контактные данные"/>
    <w:basedOn w:val="a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A5DC0D4CD44FB3B01F152810B2A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FB4672-473C-4FA2-B17C-32052E0512BF}"/>
      </w:docPartPr>
      <w:docPartBody>
        <w:p w:rsidR="0027550F" w:rsidRDefault="006408E5">
          <w:pPr>
            <w:pStyle w:val="54A5DC0D4CD44FB3B01F152810B2A5BD"/>
          </w:pPr>
          <w:r>
            <w:rPr>
              <w:rStyle w:val="a4"/>
              <w:lang w:bidi="ru-RU"/>
            </w:rPr>
            <w:t>[Автор]</w:t>
          </w:r>
        </w:p>
      </w:docPartBody>
    </w:docPart>
    <w:docPart>
      <w:docPartPr>
        <w:name w:val="327F666EB38B4FA091D78F67FF1A35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06644-3279-48F1-91A5-882085339542}"/>
      </w:docPartPr>
      <w:docPartBody>
        <w:p w:rsidR="0027550F" w:rsidRDefault="006408E5">
          <w:pPr>
            <w:pStyle w:val="327F666EB38B4FA091D78F67FF1A35CB"/>
          </w:pPr>
          <w:r>
            <w:rPr>
              <w:lang w:bidi="ru-RU"/>
            </w:rPr>
            <w:t>[Профессиональные или технические навыки]</w:t>
          </w:r>
        </w:p>
      </w:docPartBody>
    </w:docPart>
    <w:docPart>
      <w:docPartPr>
        <w:name w:val="194F9C35BB1F4919A66AC5FAF94E53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9619E-F37B-4F94-BC6C-D55A7CBAB712}"/>
      </w:docPartPr>
      <w:docPartBody>
        <w:p w:rsidR="0027550F" w:rsidRDefault="006408E5">
          <w:pPr>
            <w:pStyle w:val="194F9C35BB1F4919A66AC5FAF94E5326"/>
          </w:pPr>
          <w:r>
            <w:rPr>
              <w:rStyle w:val="a4"/>
              <w:lang w:bidi="ru-RU"/>
            </w:rPr>
            <w:t>Введите любое содержимое, которое требуется повторить, включая элементы управления. Можно также вставить этот элемент управления до и после строк таблицы, чтобы повторить их.</w:t>
          </w:r>
        </w:p>
      </w:docPartBody>
    </w:docPart>
    <w:docPart>
      <w:docPartPr>
        <w:name w:val="9959B02C2A4646EF8C9FDD8D7608D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35752-32D5-41E1-BD59-BC3523FD29EF}"/>
      </w:docPartPr>
      <w:docPartBody>
        <w:p w:rsidR="0027550F" w:rsidRDefault="006408E5">
          <w:pPr>
            <w:pStyle w:val="9959B02C2A4646EF8C9FDD8D7608D33D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  <w:docPart>
      <w:docPartPr>
        <w:name w:val="16F4C99193814DAE8878DBC4ACA62C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8A2D8-A372-4F47-A89C-78EC6894A8B4}"/>
      </w:docPartPr>
      <w:docPartBody>
        <w:p w:rsidR="00D62655" w:rsidRDefault="00017373" w:rsidP="00017373">
          <w:pPr>
            <w:pStyle w:val="16F4C99193814DAE8878DBC4ACA62CE4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00"/>
    <w:rsid w:val="00017373"/>
    <w:rsid w:val="0027550F"/>
    <w:rsid w:val="003469B9"/>
    <w:rsid w:val="00521AC8"/>
    <w:rsid w:val="006408E5"/>
    <w:rsid w:val="00671DE9"/>
    <w:rsid w:val="00D62655"/>
    <w:rsid w:val="00F5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73A87B47484B94B071580255C726CC">
    <w:name w:val="6873A87B47484B94B071580255C726CC"/>
  </w:style>
  <w:style w:type="paragraph" w:customStyle="1" w:styleId="1F39DDABE4F34AE7AB95A58833EBFC86">
    <w:name w:val="1F39DDABE4F34AE7AB95A58833EBFC86"/>
  </w:style>
  <w:style w:type="paragraph" w:customStyle="1" w:styleId="BE9F51E06D0648468D33B6FBA17D4A16">
    <w:name w:val="BE9F51E06D0648468D33B6FBA17D4A16"/>
  </w:style>
  <w:style w:type="paragraph" w:customStyle="1" w:styleId="D4909064B4B848A0B53A92909C7A9DA1">
    <w:name w:val="D4909064B4B848A0B53A92909C7A9DA1"/>
  </w:style>
  <w:style w:type="character" w:styleId="a3">
    <w:name w:val="Emphasis"/>
    <w:basedOn w:val="a0"/>
    <w:unhideWhenUsed/>
    <w:qFormat/>
    <w:rPr>
      <w:color w:val="5B9BD5" w:themeColor="accent1"/>
    </w:rPr>
  </w:style>
  <w:style w:type="paragraph" w:customStyle="1" w:styleId="654962604C554B49BD0E156330A444BC">
    <w:name w:val="654962604C554B49BD0E156330A444BC"/>
  </w:style>
  <w:style w:type="character" w:styleId="a4">
    <w:name w:val="Placeholder Text"/>
    <w:basedOn w:val="a0"/>
    <w:uiPriority w:val="99"/>
    <w:semiHidden/>
    <w:rsid w:val="00017373"/>
    <w:rPr>
      <w:color w:val="808080"/>
    </w:rPr>
  </w:style>
  <w:style w:type="paragraph" w:customStyle="1" w:styleId="54A5DC0D4CD44FB3B01F152810B2A5BD">
    <w:name w:val="54A5DC0D4CD44FB3B01F152810B2A5BD"/>
  </w:style>
  <w:style w:type="paragraph" w:customStyle="1" w:styleId="24D8B979FB58430B8EE4749339597A7C">
    <w:name w:val="24D8B979FB58430B8EE4749339597A7C"/>
  </w:style>
  <w:style w:type="paragraph" w:customStyle="1" w:styleId="2112A73780C44CEEA97E5C2456033BDC">
    <w:name w:val="2112A73780C44CEEA97E5C2456033BDC"/>
  </w:style>
  <w:style w:type="paragraph" w:customStyle="1" w:styleId="C54C3C154EC84117928F80E8D97DEFCE">
    <w:name w:val="C54C3C154EC84117928F80E8D97DEFCE"/>
  </w:style>
  <w:style w:type="paragraph" w:customStyle="1" w:styleId="49A26FFE5570499492A3ABF5329993FE">
    <w:name w:val="49A26FFE5570499492A3ABF5329993FE"/>
  </w:style>
  <w:style w:type="paragraph" w:customStyle="1" w:styleId="327F666EB38B4FA091D78F67FF1A35CB">
    <w:name w:val="327F666EB38B4FA091D78F67FF1A35CB"/>
  </w:style>
  <w:style w:type="paragraph" w:customStyle="1" w:styleId="194F9C35BB1F4919A66AC5FAF94E5326">
    <w:name w:val="194F9C35BB1F4919A66AC5FAF94E5326"/>
  </w:style>
  <w:style w:type="paragraph" w:customStyle="1" w:styleId="9AFD9241B10A40B197ABAD17C42602B8">
    <w:name w:val="9AFD9241B10A40B197ABAD17C42602B8"/>
  </w:style>
  <w:style w:type="paragraph" w:customStyle="1" w:styleId="82C3FF1F9F4040BF8E45799AD2399C2C">
    <w:name w:val="82C3FF1F9F4040BF8E45799AD2399C2C"/>
  </w:style>
  <w:style w:type="paragraph" w:customStyle="1" w:styleId="D1F46F42E9054E6288A79050EC00794E">
    <w:name w:val="D1F46F42E9054E6288A79050EC00794E"/>
  </w:style>
  <w:style w:type="paragraph" w:customStyle="1" w:styleId="9959B02C2A4646EF8C9FDD8D7608D33D">
    <w:name w:val="9959B02C2A4646EF8C9FDD8D7608D33D"/>
  </w:style>
  <w:style w:type="paragraph" w:customStyle="1" w:styleId="666B2829ABB54052B48604486114572D">
    <w:name w:val="666B2829ABB54052B48604486114572D"/>
  </w:style>
  <w:style w:type="paragraph" w:customStyle="1" w:styleId="1349DB3627B94191961B9DA45F6456E3">
    <w:name w:val="1349DB3627B94191961B9DA45F6456E3"/>
  </w:style>
  <w:style w:type="paragraph" w:customStyle="1" w:styleId="77F0D163B9394760BFD6BC35F795D2B3">
    <w:name w:val="77F0D163B9394760BFD6BC35F795D2B3"/>
  </w:style>
  <w:style w:type="paragraph" w:customStyle="1" w:styleId="D98936769FCE4D29AB584EA2D42A70C0">
    <w:name w:val="D98936769FCE4D29AB584EA2D42A70C0"/>
    <w:rsid w:val="00F52400"/>
  </w:style>
  <w:style w:type="paragraph" w:customStyle="1" w:styleId="8EBB1BBDC0194FB9985E2909F6B0E1D8">
    <w:name w:val="8EBB1BBDC0194FB9985E2909F6B0E1D8"/>
    <w:rsid w:val="00F52400"/>
  </w:style>
  <w:style w:type="paragraph" w:customStyle="1" w:styleId="D7D275C99EBA4E1C8B98E223ACB568CB">
    <w:name w:val="D7D275C99EBA4E1C8B98E223ACB568CB"/>
    <w:rsid w:val="00F52400"/>
  </w:style>
  <w:style w:type="paragraph" w:customStyle="1" w:styleId="71506068BB2B46E2A15F0958D6334A43">
    <w:name w:val="71506068BB2B46E2A15F0958D6334A43"/>
    <w:rsid w:val="00F52400"/>
  </w:style>
  <w:style w:type="paragraph" w:customStyle="1" w:styleId="9A3010AA1CB540729B338B69238B1FEB">
    <w:name w:val="9A3010AA1CB540729B338B69238B1FEB"/>
    <w:rsid w:val="00F52400"/>
  </w:style>
  <w:style w:type="paragraph" w:customStyle="1" w:styleId="44529AB0299C4F4EB9DD1A5439CAA4B5">
    <w:name w:val="44529AB0299C4F4EB9DD1A5439CAA4B5"/>
    <w:rsid w:val="00F52400"/>
  </w:style>
  <w:style w:type="paragraph" w:customStyle="1" w:styleId="236CEC5F2C0948EABAB3337F51068527">
    <w:name w:val="236CEC5F2C0948EABAB3337F51068527"/>
    <w:rsid w:val="00F52400"/>
  </w:style>
  <w:style w:type="paragraph" w:customStyle="1" w:styleId="1E9CD46666ED4B60BD735D2B8F3FB44A">
    <w:name w:val="1E9CD46666ED4B60BD735D2B8F3FB44A"/>
    <w:rsid w:val="00F52400"/>
  </w:style>
  <w:style w:type="paragraph" w:customStyle="1" w:styleId="E8B496308272454DBFEAA24A08D61B62">
    <w:name w:val="E8B496308272454DBFEAA24A08D61B62"/>
    <w:rsid w:val="00F52400"/>
  </w:style>
  <w:style w:type="paragraph" w:customStyle="1" w:styleId="FED248BA54C147FFA016FADA26CB5672">
    <w:name w:val="FED248BA54C147FFA016FADA26CB5672"/>
    <w:rsid w:val="00F52400"/>
  </w:style>
  <w:style w:type="paragraph" w:customStyle="1" w:styleId="8F8FCD7418A948709A06040DD2B9734E">
    <w:name w:val="8F8FCD7418A948709A06040DD2B9734E"/>
    <w:rsid w:val="00017373"/>
  </w:style>
  <w:style w:type="paragraph" w:customStyle="1" w:styleId="16F4C99193814DAE8878DBC4ACA62CE4">
    <w:name w:val="16F4C99193814DAE8878DBC4ACA62CE4"/>
    <w:rsid w:val="000173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макет).dotx</Template>
  <TotalTime>72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Бойко АНтон</dc:creator>
  <cp:lastModifiedBy>Boyko Anton</cp:lastModifiedBy>
  <cp:revision>10</cp:revision>
  <dcterms:created xsi:type="dcterms:W3CDTF">2016-09-13T14:06:00Z</dcterms:created>
  <dcterms:modified xsi:type="dcterms:W3CDTF">2016-09-19T08:53:00Z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